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刷新页面||页面初始进入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根据js代码生成mvvm实例</w:t>
      </w:r>
    </w:p>
    <w:p>
      <w:pPr>
        <w:numPr>
          <w:numId w:val="0"/>
        </w:numPr>
      </w:pPr>
      <w:r>
        <w:drawing>
          <wp:inline distT="0" distB="0" distL="114300" distR="114300">
            <wp:extent cx="5190490" cy="39617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此时变量</w:t>
      </w:r>
    </w:p>
    <w:p>
      <w:pPr>
        <w:numPr>
          <w:numId w:val="0"/>
        </w:numPr>
      </w:pPr>
      <w:r>
        <w:drawing>
          <wp:inline distT="0" distB="0" distL="114300" distR="114300">
            <wp:extent cx="3199765" cy="1619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为data里面的值迭代执行函数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前：？？？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(MVVM.prototype._proxyData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====&gt;setter = setter || Object.defineProperty  为之后数据劫持做准备)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后:代码执行完即是me的_data属性填充：</w:t>
      </w:r>
    </w:p>
    <w:p>
      <w:pPr>
        <w:numPr>
          <w:numId w:val="0"/>
        </w:numPr>
      </w:pPr>
      <w:r>
        <w:drawing>
          <wp:inline distT="0" distB="0" distL="114300" distR="114300">
            <wp:extent cx="4228465" cy="990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Global变量生成的时机？？？</w:t>
      </w:r>
    </w:p>
    <w:p>
      <w:pPr>
        <w:numPr>
          <w:numId w:val="0"/>
        </w:numPr>
      </w:pPr>
      <w:r>
        <w:drawing>
          <wp:inline distT="0" distB="0" distL="114300" distR="114300">
            <wp:extent cx="3085465" cy="1038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//????Object.defineProperty   这个单独介绍***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Object.defineProperty(me, key,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configurable: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enumerable: true,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***enumerable？？？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**me对象的key属性可以遍历访问，不可通过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赋值只能通过set方法赋值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6215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这个属性只赋予get方法，返回计算结果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生成Observer实例</w:t>
      </w:r>
    </w:p>
    <w:p>
      <w:pPr>
        <w:numPr>
          <w:numId w:val="0"/>
        </w:numPr>
      </w:pPr>
      <w:r>
        <w:drawing>
          <wp:inline distT="0" distB="0" distL="114300" distR="114300">
            <wp:extent cx="3209290" cy="2286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Observer.walk执行 ==》</w:t>
      </w:r>
    </w:p>
    <w:p>
      <w:pPr>
        <w:numPr>
          <w:numId w:val="0"/>
        </w:numPr>
      </w:pPr>
      <w:r>
        <w:drawing>
          <wp:inline distT="0" distB="0" distL="114300" distR="114300">
            <wp:extent cx="3923665" cy="11620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get和set方法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生成dep实例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生成Compile实例---&gt;挂载vm  根据根节点 el ，生成虚拟dom树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//将原生节点拷贝到fragment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因为遍历解析的过程有多次操作dom节点，为提高性能和效率，会先将跟节点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转换成文档碎片</w:t>
      </w:r>
      <w:r>
        <w:rPr>
          <w:rStyle w:val="4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fragment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进行解析编译操作，解析完成，再将</w:t>
      </w:r>
      <w:r>
        <w:rPr>
          <w:rStyle w:val="4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fragment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添加回原来的真实dom节点中</w:t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8115" cy="12382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42540" cy="20383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****虚拟dom树结构？？？？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70CC6"/>
    <w:multiLevelType w:val="singleLevel"/>
    <w:tmpl w:val="81F70C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BA5A01"/>
    <w:multiLevelType w:val="singleLevel"/>
    <w:tmpl w:val="70BA5A0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A6311"/>
    <w:rsid w:val="00542D9F"/>
    <w:rsid w:val="05366B26"/>
    <w:rsid w:val="0581413F"/>
    <w:rsid w:val="065E2CEA"/>
    <w:rsid w:val="06C256FA"/>
    <w:rsid w:val="06FF41BA"/>
    <w:rsid w:val="073F5DB4"/>
    <w:rsid w:val="0CA749FD"/>
    <w:rsid w:val="0DC364CE"/>
    <w:rsid w:val="146959E1"/>
    <w:rsid w:val="168728F6"/>
    <w:rsid w:val="1ABB5D2D"/>
    <w:rsid w:val="1B1F29BD"/>
    <w:rsid w:val="1E4758B9"/>
    <w:rsid w:val="1F0865D7"/>
    <w:rsid w:val="250014D1"/>
    <w:rsid w:val="27F20991"/>
    <w:rsid w:val="299E34E5"/>
    <w:rsid w:val="29D20820"/>
    <w:rsid w:val="2F2563ED"/>
    <w:rsid w:val="34053154"/>
    <w:rsid w:val="35C63859"/>
    <w:rsid w:val="3A2C5ECA"/>
    <w:rsid w:val="3A665290"/>
    <w:rsid w:val="429C44D4"/>
    <w:rsid w:val="439A6311"/>
    <w:rsid w:val="45B2155D"/>
    <w:rsid w:val="47F244E5"/>
    <w:rsid w:val="52440D09"/>
    <w:rsid w:val="5450653F"/>
    <w:rsid w:val="55B46953"/>
    <w:rsid w:val="56F50638"/>
    <w:rsid w:val="574F590A"/>
    <w:rsid w:val="57E41169"/>
    <w:rsid w:val="587339CD"/>
    <w:rsid w:val="5D8418EE"/>
    <w:rsid w:val="5E3E6E17"/>
    <w:rsid w:val="5F342C6D"/>
    <w:rsid w:val="611B41F5"/>
    <w:rsid w:val="64B813B6"/>
    <w:rsid w:val="656B14B5"/>
    <w:rsid w:val="6C064101"/>
    <w:rsid w:val="6D535020"/>
    <w:rsid w:val="70D6768B"/>
    <w:rsid w:val="71290212"/>
    <w:rsid w:val="752D6BE3"/>
    <w:rsid w:val="7DCA06DB"/>
    <w:rsid w:val="7E46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247;&#29141;&#29141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305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2018-08-28T06:39:00Z</dcterms:created>
  <dc:creator>康燕燕</dc:creator>
  <cp:lastModifiedBy>康燕燕</cp:lastModifiedBy>
  <dcterms:modified xsi:type="dcterms:W3CDTF">2018-08-28T12:33:36Z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